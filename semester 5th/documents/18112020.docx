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43B" w:rsidRPr="00F05D58" w:rsidRDefault="006B2AA5" w:rsidP="00185AA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</w:pPr>
      <w:r w:rsidRPr="00F05D58"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  <w:t>Chapter 1</w:t>
      </w:r>
    </w:p>
    <w:p w:rsidR="004C343B" w:rsidRPr="00F05D58" w:rsidRDefault="005A5361" w:rsidP="00185AA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  <w:t>Date: 18</w:t>
      </w:r>
      <w:r w:rsidR="0097473D"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  <w:t>-11</w:t>
      </w:r>
      <w:r w:rsidR="004C343B" w:rsidRPr="00F05D58"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  <w:t>-2020</w:t>
      </w:r>
    </w:p>
    <w:p w:rsidR="004C343B" w:rsidRPr="00F05D58" w:rsidRDefault="006B2AA5" w:rsidP="00185AA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</w:pPr>
      <w:r w:rsidRPr="00F05D58"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  <w:t>Branch: CS/3</w:t>
      </w:r>
      <w:r w:rsidR="004C343B" w:rsidRPr="00F05D58"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  <w:t xml:space="preserve"> year</w:t>
      </w:r>
    </w:p>
    <w:p w:rsidR="00261B88" w:rsidRPr="00F05D58" w:rsidRDefault="004C343B" w:rsidP="00185AA9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F05D58"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  <w:t xml:space="preserve">Topic: </w:t>
      </w:r>
      <w:r w:rsidR="005A5361" w:rsidRPr="005A5361">
        <w:rPr>
          <w:rFonts w:ascii="Times New Roman" w:eastAsia="Times New Roman" w:hAnsi="Times New Roman" w:cs="Times New Roman"/>
          <w:b/>
          <w:bCs/>
          <w:sz w:val="32"/>
          <w:szCs w:val="28"/>
        </w:rPr>
        <w:t>Discrete Memory less channels</w:t>
      </w:r>
    </w:p>
    <w:p w:rsidR="005A5361" w:rsidRDefault="005A5361" w:rsidP="005A536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Time: 10:00 AM -10:55</w:t>
      </w:r>
      <w:r w:rsidR="004C343B" w:rsidRPr="00F05D58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AM</w:t>
      </w:r>
    </w:p>
    <w:p w:rsidR="005A5361" w:rsidRDefault="005A5361" w:rsidP="005A536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5A5361" w:rsidRDefault="005A5361" w:rsidP="005A536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5A5361" w:rsidRDefault="005A5361" w:rsidP="005A536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5A5361" w:rsidRDefault="005A5361" w:rsidP="005A536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5A5361">
        <w:rPr>
          <w:rFonts w:ascii="Times New Roman" w:eastAsia="Times New Roman" w:hAnsi="Times New Roman" w:cs="Times New Roman"/>
          <w:b/>
          <w:bCs/>
          <w:sz w:val="32"/>
          <w:szCs w:val="28"/>
        </w:rPr>
        <w:drawing>
          <wp:inline distT="0" distB="0" distL="0" distR="0">
            <wp:extent cx="5762625" cy="4667885"/>
            <wp:effectExtent l="19050" t="0" r="9525" b="0"/>
            <wp:docPr id="2" name="Picture 1" descr="C:\Users\Harish Karuna\AppData\Local\Microsoft\Windows\INetCache\Content.Word\WhatsApp Image 2020-11-18 at 9.54.36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 Karuna\AppData\Local\Microsoft\Windows\INetCache\Content.Word\WhatsApp Image 2020-11-18 at 9.54.36 AM (3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61" w:rsidRDefault="005A5361" w:rsidP="005A5361">
      <w:pPr>
        <w:shd w:val="clear" w:color="auto" w:fill="FFFFFF"/>
        <w:spacing w:after="0" w:line="240" w:lineRule="auto"/>
        <w:jc w:val="center"/>
        <w:outlineLvl w:val="2"/>
      </w:pPr>
      <w:r w:rsidRPr="005A5361">
        <w:lastRenderedPageBreak/>
        <w:t xml:space="preserve"> </w:t>
      </w:r>
      <w:r>
        <w:rPr>
          <w:noProof/>
        </w:rPr>
        <w:drawing>
          <wp:inline distT="0" distB="0" distL="0" distR="0">
            <wp:extent cx="5762625" cy="7559675"/>
            <wp:effectExtent l="19050" t="0" r="9525" b="0"/>
            <wp:docPr id="7" name="Picture 7" descr="C:\Users\Harish Karuna\AppData\Local\Microsoft\Windows\INetCache\Content.Word\WhatsApp Image 2020-11-18 at 9.54.36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sh Karuna\AppData\Local\Microsoft\Windows\INetCache\Content.Word\WhatsApp Image 2020-11-18 at 9.54.36 AM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55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361">
        <w:t xml:space="preserve"> </w:t>
      </w:r>
      <w:r>
        <w:rPr>
          <w:noProof/>
        </w:rPr>
        <w:lastRenderedPageBreak/>
        <w:drawing>
          <wp:inline distT="0" distB="0" distL="0" distR="0">
            <wp:extent cx="5634990" cy="7442835"/>
            <wp:effectExtent l="19050" t="0" r="3810" b="0"/>
            <wp:docPr id="10" name="Picture 10" descr="C:\Users\Harish Karuna\AppData\Local\Microsoft\Windows\INetCache\Content.Word\WhatsApp Image 2020-11-18 at 9.54.3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sh Karuna\AppData\Local\Microsoft\Windows\INetCache\Content.Word\WhatsApp Image 2020-11-18 at 9.54.36 A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744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61" w:rsidRDefault="005A5361" w:rsidP="005A5361">
      <w:pPr>
        <w:shd w:val="clear" w:color="auto" w:fill="FFFFFF"/>
        <w:spacing w:after="0" w:line="240" w:lineRule="auto"/>
        <w:jc w:val="center"/>
        <w:outlineLvl w:val="2"/>
      </w:pPr>
    </w:p>
    <w:p w:rsidR="00B87533" w:rsidRDefault="005A5361" w:rsidP="005820FA">
      <w:pPr>
        <w:shd w:val="clear" w:color="auto" w:fill="FFFFFF"/>
        <w:spacing w:after="268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62625" cy="7453630"/>
            <wp:effectExtent l="19050" t="0" r="9525" b="0"/>
            <wp:docPr id="4" name="Picture 4" descr="C:\Users\Harish Karuna\AppData\Local\Microsoft\Windows\INetCache\Content.Word\WhatsApp Image 2020-11-18 at 9.54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sh Karuna\AppData\Local\Microsoft\Windows\INetCache\Content.Word\WhatsApp Image 2020-11-18 at 9.54.36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45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7533" w:rsidSect="003A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4904"/>
    <w:multiLevelType w:val="multilevel"/>
    <w:tmpl w:val="B08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018F4"/>
    <w:multiLevelType w:val="multilevel"/>
    <w:tmpl w:val="16C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C114E"/>
    <w:multiLevelType w:val="multilevel"/>
    <w:tmpl w:val="3A8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EA7692"/>
    <w:multiLevelType w:val="multilevel"/>
    <w:tmpl w:val="0A5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92011F"/>
    <w:multiLevelType w:val="multilevel"/>
    <w:tmpl w:val="5C4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52140"/>
    <w:multiLevelType w:val="multilevel"/>
    <w:tmpl w:val="A5A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57590C"/>
    <w:multiLevelType w:val="multilevel"/>
    <w:tmpl w:val="B092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182C72"/>
    <w:multiLevelType w:val="multilevel"/>
    <w:tmpl w:val="B9A6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7C183D"/>
    <w:multiLevelType w:val="multilevel"/>
    <w:tmpl w:val="33CC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D60008"/>
    <w:multiLevelType w:val="multilevel"/>
    <w:tmpl w:val="C53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7375B7"/>
    <w:multiLevelType w:val="multilevel"/>
    <w:tmpl w:val="5F24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61203"/>
    <w:multiLevelType w:val="multilevel"/>
    <w:tmpl w:val="8078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F77EF4"/>
    <w:multiLevelType w:val="multilevel"/>
    <w:tmpl w:val="663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92BFF"/>
    <w:multiLevelType w:val="multilevel"/>
    <w:tmpl w:val="038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2B3689"/>
    <w:multiLevelType w:val="multilevel"/>
    <w:tmpl w:val="E95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0"/>
  </w:num>
  <w:num w:numId="10">
    <w:abstractNumId w:val="9"/>
  </w:num>
  <w:num w:numId="11">
    <w:abstractNumId w:val="3"/>
  </w:num>
  <w:num w:numId="12">
    <w:abstractNumId w:val="2"/>
  </w:num>
  <w:num w:numId="13">
    <w:abstractNumId w:val="12"/>
  </w:num>
  <w:num w:numId="14">
    <w:abstractNumId w:val="1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characterSpacingControl w:val="doNotCompress"/>
  <w:compat/>
  <w:rsids>
    <w:rsidRoot w:val="0097473D"/>
    <w:rsid w:val="00060CF1"/>
    <w:rsid w:val="00075338"/>
    <w:rsid w:val="00110EFD"/>
    <w:rsid w:val="00146DD8"/>
    <w:rsid w:val="00185AA9"/>
    <w:rsid w:val="00261B88"/>
    <w:rsid w:val="00293419"/>
    <w:rsid w:val="00306E6F"/>
    <w:rsid w:val="003A521A"/>
    <w:rsid w:val="003B621B"/>
    <w:rsid w:val="004437BB"/>
    <w:rsid w:val="004511BB"/>
    <w:rsid w:val="004C343B"/>
    <w:rsid w:val="005820FA"/>
    <w:rsid w:val="005A5361"/>
    <w:rsid w:val="005D008B"/>
    <w:rsid w:val="005D04D8"/>
    <w:rsid w:val="006B2AA5"/>
    <w:rsid w:val="006E1C0B"/>
    <w:rsid w:val="006E1DC1"/>
    <w:rsid w:val="00745ED2"/>
    <w:rsid w:val="009279DA"/>
    <w:rsid w:val="0097473D"/>
    <w:rsid w:val="00A801CD"/>
    <w:rsid w:val="00B87533"/>
    <w:rsid w:val="00BC43F0"/>
    <w:rsid w:val="00C33D85"/>
    <w:rsid w:val="00CC74F1"/>
    <w:rsid w:val="00CE6261"/>
    <w:rsid w:val="00DF7870"/>
    <w:rsid w:val="00F05D58"/>
    <w:rsid w:val="00F803CF"/>
    <w:rsid w:val="00FC4652"/>
    <w:rsid w:val="00FE7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88"/>
  </w:style>
  <w:style w:type="paragraph" w:styleId="Heading2">
    <w:name w:val="heading 2"/>
    <w:basedOn w:val="Normal"/>
    <w:link w:val="Heading2Char"/>
    <w:uiPriority w:val="9"/>
    <w:qFormat/>
    <w:rsid w:val="00B87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7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6DD8"/>
    <w:rPr>
      <w:b/>
      <w:bCs/>
    </w:rPr>
  </w:style>
  <w:style w:type="paragraph" w:styleId="NormalWeb">
    <w:name w:val="Normal (Web)"/>
    <w:basedOn w:val="Normal"/>
    <w:uiPriority w:val="99"/>
    <w:unhideWhenUsed/>
    <w:rsid w:val="0014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75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75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C43F0"/>
    <w:rPr>
      <w:i/>
      <w:iCs/>
    </w:rPr>
  </w:style>
  <w:style w:type="paragraph" w:customStyle="1" w:styleId="ia">
    <w:name w:val="ia"/>
    <w:basedOn w:val="Normal"/>
    <w:rsid w:val="00BC4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62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7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1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iet%20online%20class\ITC\2910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29102020</Template>
  <TotalTime>7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Karuna</dc:creator>
  <cp:lastModifiedBy>Harish Karuna</cp:lastModifiedBy>
  <cp:revision>3</cp:revision>
  <dcterms:created xsi:type="dcterms:W3CDTF">2020-11-18T04:22:00Z</dcterms:created>
  <dcterms:modified xsi:type="dcterms:W3CDTF">2020-11-18T04:29:00Z</dcterms:modified>
</cp:coreProperties>
</file>